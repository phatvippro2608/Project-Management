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"/>
        <w:gridCol w:w="5342"/>
        <w:gridCol w:w="2934"/>
        <w:gridCol w:w="2934"/>
        <w:gridCol w:w="348"/>
      </w:tblGrid>
      <w:tr w:rsidR="006C13C0" w14:paraId="4C36AA7C" w14:textId="5954AAC5" w:rsidTr="006C13C0">
        <w:tc>
          <w:tcPr>
            <w:tcW w:w="146" w:type="pct"/>
          </w:tcPr>
          <w:p w14:paraId="353C2604" w14:textId="77777777" w:rsidR="006C13C0" w:rsidRDefault="006C13C0" w:rsidP="00345931"/>
        </w:tc>
        <w:tc>
          <w:tcPr>
            <w:tcW w:w="2243" w:type="pct"/>
          </w:tcPr>
          <w:p w14:paraId="6D438BD7" w14:textId="387D9A3E" w:rsidR="006C13C0" w:rsidRDefault="006C13C0" w:rsidP="00345931">
            <w:r>
              <w:t>NGUYEN MINH HOANG</w:t>
            </w:r>
          </w:p>
        </w:tc>
        <w:tc>
          <w:tcPr>
            <w:tcW w:w="1232" w:type="pct"/>
          </w:tcPr>
          <w:p w14:paraId="5358AB2B" w14:textId="77777777" w:rsidR="006C13C0" w:rsidRDefault="006C13C0" w:rsidP="00345931"/>
        </w:tc>
        <w:tc>
          <w:tcPr>
            <w:tcW w:w="1232" w:type="pct"/>
          </w:tcPr>
          <w:p w14:paraId="0BAB7866" w14:textId="77777777" w:rsidR="006C13C0" w:rsidRDefault="006C13C0" w:rsidP="00345931"/>
        </w:tc>
        <w:tc>
          <w:tcPr>
            <w:tcW w:w="146" w:type="pct"/>
          </w:tcPr>
          <w:p w14:paraId="20282262" w14:textId="77777777" w:rsidR="006C13C0" w:rsidRDefault="006C13C0" w:rsidP="00345931"/>
        </w:tc>
      </w:tr>
      <w:tr w:rsidR="006C13C0" w14:paraId="79BCC8D7" w14:textId="64A73544" w:rsidTr="006C13C0">
        <w:tc>
          <w:tcPr>
            <w:tcW w:w="146" w:type="pct"/>
          </w:tcPr>
          <w:p w14:paraId="7FD99C83" w14:textId="77777777" w:rsidR="006C13C0" w:rsidRDefault="006C13C0" w:rsidP="00345931"/>
        </w:tc>
        <w:tc>
          <w:tcPr>
            <w:tcW w:w="2243" w:type="pct"/>
          </w:tcPr>
          <w:p w14:paraId="6837312F" w14:textId="0A5BD3D1" w:rsidR="006C13C0" w:rsidRDefault="006C13C0" w:rsidP="00345931"/>
        </w:tc>
        <w:tc>
          <w:tcPr>
            <w:tcW w:w="1232" w:type="pct"/>
          </w:tcPr>
          <w:p w14:paraId="2866C59F" w14:textId="77777777" w:rsidR="006C13C0" w:rsidRDefault="006C13C0" w:rsidP="00345931"/>
        </w:tc>
        <w:tc>
          <w:tcPr>
            <w:tcW w:w="1232" w:type="pct"/>
          </w:tcPr>
          <w:p w14:paraId="09B82DAC" w14:textId="77777777" w:rsidR="006C13C0" w:rsidRDefault="006C13C0" w:rsidP="00345931"/>
        </w:tc>
        <w:tc>
          <w:tcPr>
            <w:tcW w:w="146" w:type="pct"/>
          </w:tcPr>
          <w:p w14:paraId="7DB35C66" w14:textId="77777777" w:rsidR="006C13C0" w:rsidRDefault="006C13C0" w:rsidP="00345931"/>
        </w:tc>
      </w:tr>
      <w:tr w:rsidR="006C13C0" w14:paraId="55925A9C" w14:textId="0B58AAD0" w:rsidTr="006C13C0">
        <w:tc>
          <w:tcPr>
            <w:tcW w:w="146" w:type="pct"/>
          </w:tcPr>
          <w:p w14:paraId="5D21F957" w14:textId="77777777" w:rsidR="006C13C0" w:rsidRDefault="006C13C0" w:rsidP="00345931"/>
        </w:tc>
        <w:tc>
          <w:tcPr>
            <w:tcW w:w="2243" w:type="pct"/>
          </w:tcPr>
          <w:p w14:paraId="5A71EA7F" w14:textId="15D6665F" w:rsidR="006C13C0" w:rsidRDefault="006C13C0" w:rsidP="00345931"/>
        </w:tc>
        <w:tc>
          <w:tcPr>
            <w:tcW w:w="1232" w:type="pct"/>
          </w:tcPr>
          <w:p w14:paraId="5F3DF6DB" w14:textId="77777777" w:rsidR="006C13C0" w:rsidRDefault="006C13C0" w:rsidP="00345931"/>
        </w:tc>
        <w:tc>
          <w:tcPr>
            <w:tcW w:w="1232" w:type="pct"/>
          </w:tcPr>
          <w:p w14:paraId="67341EE6" w14:textId="77777777" w:rsidR="006C13C0" w:rsidRDefault="006C13C0" w:rsidP="00345931"/>
        </w:tc>
        <w:tc>
          <w:tcPr>
            <w:tcW w:w="146" w:type="pct"/>
          </w:tcPr>
          <w:p w14:paraId="639D9C17" w14:textId="77777777" w:rsidR="006C13C0" w:rsidRDefault="006C13C0" w:rsidP="00345931"/>
        </w:tc>
      </w:tr>
      <w:tr w:rsidR="006C13C0" w14:paraId="13689296" w14:textId="47A2836A" w:rsidTr="006C13C0">
        <w:tc>
          <w:tcPr>
            <w:tcW w:w="146" w:type="pct"/>
          </w:tcPr>
          <w:p w14:paraId="31742C3E" w14:textId="77777777" w:rsidR="006C13C0" w:rsidRDefault="006C13C0" w:rsidP="00345931"/>
        </w:tc>
        <w:tc>
          <w:tcPr>
            <w:tcW w:w="2243" w:type="pct"/>
          </w:tcPr>
          <w:p w14:paraId="6AAAF294" w14:textId="1D506D0C" w:rsidR="006C13C0" w:rsidRDefault="006C13C0" w:rsidP="00345931"/>
        </w:tc>
        <w:tc>
          <w:tcPr>
            <w:tcW w:w="1232" w:type="pct"/>
          </w:tcPr>
          <w:p w14:paraId="3B2904C9" w14:textId="77777777" w:rsidR="006C13C0" w:rsidRDefault="006C13C0" w:rsidP="00345931"/>
        </w:tc>
        <w:tc>
          <w:tcPr>
            <w:tcW w:w="1232" w:type="pct"/>
          </w:tcPr>
          <w:p w14:paraId="2FA977E0" w14:textId="77777777" w:rsidR="006C13C0" w:rsidRDefault="006C13C0" w:rsidP="00345931"/>
        </w:tc>
        <w:tc>
          <w:tcPr>
            <w:tcW w:w="146" w:type="pct"/>
          </w:tcPr>
          <w:p w14:paraId="40984782" w14:textId="77777777" w:rsidR="006C13C0" w:rsidRDefault="006C13C0" w:rsidP="00345931"/>
        </w:tc>
      </w:tr>
      <w:tr w:rsidR="006C13C0" w14:paraId="5567B7EC" w14:textId="6F85E44C" w:rsidTr="006C13C0">
        <w:tc>
          <w:tcPr>
            <w:tcW w:w="146" w:type="pct"/>
          </w:tcPr>
          <w:p w14:paraId="009493FC" w14:textId="77777777" w:rsidR="006C13C0" w:rsidRDefault="006C13C0" w:rsidP="00345931"/>
        </w:tc>
        <w:tc>
          <w:tcPr>
            <w:tcW w:w="2243" w:type="pct"/>
          </w:tcPr>
          <w:p w14:paraId="2DCC3F8A" w14:textId="57700C4C" w:rsidR="006C13C0" w:rsidRDefault="006C13C0" w:rsidP="00345931"/>
        </w:tc>
        <w:tc>
          <w:tcPr>
            <w:tcW w:w="1232" w:type="pct"/>
          </w:tcPr>
          <w:p w14:paraId="0FAE49B5" w14:textId="77777777" w:rsidR="006C13C0" w:rsidRDefault="006C13C0" w:rsidP="00345931"/>
        </w:tc>
        <w:tc>
          <w:tcPr>
            <w:tcW w:w="1232" w:type="pct"/>
          </w:tcPr>
          <w:p w14:paraId="2C4E5D8D" w14:textId="77777777" w:rsidR="006C13C0" w:rsidRDefault="006C13C0" w:rsidP="00345931"/>
        </w:tc>
        <w:tc>
          <w:tcPr>
            <w:tcW w:w="146" w:type="pct"/>
          </w:tcPr>
          <w:p w14:paraId="7E943D0E" w14:textId="77777777" w:rsidR="006C13C0" w:rsidRDefault="006C13C0" w:rsidP="00345931"/>
        </w:tc>
      </w:tr>
      <w:tr w:rsidR="006C13C0" w14:paraId="722585FB" w14:textId="30440A9E" w:rsidTr="006C13C0">
        <w:tc>
          <w:tcPr>
            <w:tcW w:w="146" w:type="pct"/>
          </w:tcPr>
          <w:p w14:paraId="311D3CDD" w14:textId="77777777" w:rsidR="006C13C0" w:rsidRDefault="006C13C0" w:rsidP="00345931"/>
        </w:tc>
        <w:tc>
          <w:tcPr>
            <w:tcW w:w="2243" w:type="pct"/>
          </w:tcPr>
          <w:p w14:paraId="0707C070" w14:textId="5DFC3F82" w:rsidR="006C13C0" w:rsidRDefault="006C13C0" w:rsidP="00345931"/>
        </w:tc>
        <w:tc>
          <w:tcPr>
            <w:tcW w:w="1232" w:type="pct"/>
          </w:tcPr>
          <w:p w14:paraId="4F6E4B26" w14:textId="77777777" w:rsidR="006C13C0" w:rsidRDefault="006C13C0" w:rsidP="00345931"/>
        </w:tc>
        <w:tc>
          <w:tcPr>
            <w:tcW w:w="1232" w:type="pct"/>
          </w:tcPr>
          <w:p w14:paraId="5545CF10" w14:textId="77777777" w:rsidR="006C13C0" w:rsidRDefault="006C13C0" w:rsidP="00345931"/>
        </w:tc>
        <w:tc>
          <w:tcPr>
            <w:tcW w:w="146" w:type="pct"/>
          </w:tcPr>
          <w:p w14:paraId="3D582D6F" w14:textId="77777777" w:rsidR="006C13C0" w:rsidRDefault="006C13C0" w:rsidP="00345931"/>
        </w:tc>
      </w:tr>
    </w:tbl>
    <w:p w14:paraId="0E9A56A4" w14:textId="722B5213" w:rsidR="00DE1C86" w:rsidRPr="00345931" w:rsidRDefault="00DE1C86" w:rsidP="00345931"/>
    <w:sectPr w:rsidR="00DE1C86" w:rsidRPr="00345931" w:rsidSect="0034593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0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2E19E" w14:textId="77777777" w:rsidR="00A21F5A" w:rsidRDefault="00A21F5A">
      <w:r>
        <w:separator/>
      </w:r>
    </w:p>
  </w:endnote>
  <w:endnote w:type="continuationSeparator" w:id="0">
    <w:p w14:paraId="0F0FD433" w14:textId="77777777" w:rsidR="00A21F5A" w:rsidRDefault="00A21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Std-Light">
    <w:altName w:val="Century Gothic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A8D32" w14:textId="77777777" w:rsidR="00345931" w:rsidRDefault="003459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02696" w14:textId="77777777" w:rsidR="00345931" w:rsidRDefault="003459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F7421" w14:textId="77777777" w:rsidR="0051010B" w:rsidRPr="00166AB4" w:rsidRDefault="0051010B" w:rsidP="00626DE7">
    <w:pPr>
      <w:pStyle w:val="Footer"/>
      <w:spacing w:after="0"/>
      <w:rPr>
        <w:rFonts w:ascii="Calibri" w:hAnsi="Calibri" w:cs="Calibri"/>
        <w:sz w:val="14"/>
        <w:szCs w:val="14"/>
      </w:rPr>
    </w:pPr>
  </w:p>
  <w:tbl>
    <w:tblPr>
      <w:tblStyle w:val="TableGrid"/>
      <w:tblW w:w="1080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</w:tblBorders>
      <w:tblLook w:val="04A0" w:firstRow="1" w:lastRow="0" w:firstColumn="1" w:lastColumn="0" w:noHBand="0" w:noVBand="1"/>
    </w:tblPr>
    <w:tblGrid>
      <w:gridCol w:w="4217"/>
      <w:gridCol w:w="5143"/>
      <w:gridCol w:w="1440"/>
    </w:tblGrid>
    <w:tr w:rsidR="0051010B" w:rsidRPr="00990581" w14:paraId="3B8F7427" w14:textId="77777777" w:rsidTr="00A45410">
      <w:trPr>
        <w:jc w:val="center"/>
      </w:trPr>
      <w:tc>
        <w:tcPr>
          <w:tcW w:w="4217" w:type="dxa"/>
          <w:tcBorders>
            <w:bottom w:val="nil"/>
          </w:tcBorders>
        </w:tcPr>
        <w:p w14:paraId="3B8F7422" w14:textId="77777777" w:rsidR="0051010B" w:rsidRPr="00990581" w:rsidRDefault="0051010B" w:rsidP="00990581">
          <w:pPr>
            <w:pStyle w:val="Footer"/>
            <w:spacing w:after="0"/>
            <w:jc w:val="center"/>
            <w:rPr>
              <w:rFonts w:ascii="Calibri" w:hAnsi="Calibri" w:cs="Calibri"/>
              <w:b/>
              <w:sz w:val="16"/>
              <w:szCs w:val="16"/>
            </w:rPr>
          </w:pPr>
          <w:r>
            <w:rPr>
              <w:rFonts w:ascii="Calibri" w:hAnsi="Calibri" w:cs="Calibri"/>
              <w:b/>
              <w:sz w:val="16"/>
              <w:szCs w:val="16"/>
            </w:rPr>
            <w:t xml:space="preserve">                                   </w:t>
          </w:r>
          <w:r w:rsidRPr="00990581">
            <w:rPr>
              <w:rFonts w:ascii="Calibri" w:hAnsi="Calibri" w:cs="Calibri"/>
              <w:b/>
              <w:sz w:val="16"/>
              <w:szCs w:val="16"/>
            </w:rPr>
            <w:t xml:space="preserve">Công ty TNHH Công </w:t>
          </w:r>
          <w:proofErr w:type="spellStart"/>
          <w:r w:rsidRPr="00990581">
            <w:rPr>
              <w:rFonts w:ascii="Calibri" w:hAnsi="Calibri" w:cs="Calibri"/>
              <w:b/>
              <w:sz w:val="16"/>
              <w:szCs w:val="16"/>
            </w:rPr>
            <w:t>Nghệ</w:t>
          </w:r>
          <w:proofErr w:type="spellEnd"/>
          <w:r w:rsidRPr="00990581">
            <w:rPr>
              <w:rFonts w:ascii="Calibri" w:hAnsi="Calibri" w:cs="Calibri"/>
              <w:b/>
              <w:sz w:val="16"/>
              <w:szCs w:val="16"/>
            </w:rPr>
            <w:t xml:space="preserve"> </w:t>
          </w:r>
          <w:proofErr w:type="spellStart"/>
          <w:r w:rsidRPr="00990581">
            <w:rPr>
              <w:rFonts w:ascii="Calibri" w:hAnsi="Calibri" w:cs="Calibri"/>
              <w:b/>
              <w:sz w:val="16"/>
              <w:szCs w:val="16"/>
            </w:rPr>
            <w:t>Mạng</w:t>
          </w:r>
          <w:proofErr w:type="spellEnd"/>
          <w:r w:rsidRPr="00990581">
            <w:rPr>
              <w:rFonts w:ascii="Calibri" w:hAnsi="Calibri" w:cs="Calibri"/>
              <w:b/>
              <w:sz w:val="16"/>
              <w:szCs w:val="16"/>
            </w:rPr>
            <w:t xml:space="preserve"> Sao Kim</w:t>
          </w:r>
        </w:p>
        <w:p w14:paraId="3B8F7423" w14:textId="77777777" w:rsidR="0051010B" w:rsidRPr="00990581" w:rsidRDefault="0051010B" w:rsidP="003B3B20">
          <w:pPr>
            <w:pStyle w:val="Footer"/>
            <w:spacing w:after="0"/>
            <w:jc w:val="right"/>
            <w:rPr>
              <w:rFonts w:ascii="Calibri" w:hAnsi="Calibri" w:cs="Calibri"/>
              <w:sz w:val="16"/>
              <w:szCs w:val="16"/>
            </w:rPr>
          </w:pPr>
          <w:r>
            <w:rPr>
              <w:rFonts w:ascii="Calibri" w:hAnsi="Calibri" w:cs="Calibri"/>
              <w:sz w:val="16"/>
              <w:szCs w:val="16"/>
            </w:rPr>
            <w:t xml:space="preserve">Company Registration </w:t>
          </w:r>
          <w:proofErr w:type="gramStart"/>
          <w:r>
            <w:rPr>
              <w:rFonts w:ascii="Calibri" w:hAnsi="Calibri" w:cs="Calibri"/>
              <w:sz w:val="16"/>
              <w:szCs w:val="16"/>
            </w:rPr>
            <w:t>No</w:t>
          </w:r>
          <w:r w:rsidRPr="00990581">
            <w:rPr>
              <w:rFonts w:ascii="Calibri" w:hAnsi="Calibri" w:cs="Calibri"/>
              <w:sz w:val="16"/>
              <w:szCs w:val="16"/>
            </w:rPr>
            <w:t xml:space="preserve"> :</w:t>
          </w:r>
          <w:proofErr w:type="gramEnd"/>
          <w:r w:rsidRPr="00990581">
            <w:rPr>
              <w:rFonts w:ascii="Calibri" w:hAnsi="Calibri" w:cs="Calibri"/>
              <w:sz w:val="16"/>
              <w:szCs w:val="16"/>
            </w:rPr>
            <w:t xml:space="preserve"> 0301992301 </w:t>
          </w:r>
        </w:p>
      </w:tc>
      <w:tc>
        <w:tcPr>
          <w:tcW w:w="5143" w:type="dxa"/>
          <w:tcBorders>
            <w:bottom w:val="nil"/>
            <w:right w:val="nil"/>
          </w:tcBorders>
        </w:tcPr>
        <w:p w14:paraId="3B8F7424" w14:textId="77777777" w:rsidR="0051010B" w:rsidRPr="00990581" w:rsidRDefault="0051010B" w:rsidP="00990581">
          <w:pPr>
            <w:pStyle w:val="Footer"/>
            <w:tabs>
              <w:tab w:val="clear" w:pos="4320"/>
              <w:tab w:val="left" w:pos="5112"/>
            </w:tabs>
            <w:spacing w:after="0"/>
            <w:ind w:right="-185"/>
            <w:rPr>
              <w:rFonts w:ascii="Calibri" w:hAnsi="Calibri" w:cs="Calibri"/>
              <w:sz w:val="16"/>
              <w:szCs w:val="16"/>
            </w:rPr>
          </w:pPr>
          <w:proofErr w:type="spellStart"/>
          <w:r w:rsidRPr="00990581">
            <w:rPr>
              <w:rFonts w:ascii="Calibri" w:hAnsi="Calibri" w:cs="Calibri"/>
              <w:sz w:val="16"/>
              <w:szCs w:val="16"/>
            </w:rPr>
            <w:t>Lầu</w:t>
          </w:r>
          <w:proofErr w:type="spellEnd"/>
          <w:r w:rsidRPr="00990581">
            <w:rPr>
              <w:rFonts w:ascii="Calibri" w:hAnsi="Calibri" w:cs="Calibri"/>
              <w:sz w:val="16"/>
              <w:szCs w:val="16"/>
            </w:rPr>
            <w:t xml:space="preserve"> 06, 506 Nguyễn Đình </w:t>
          </w:r>
          <w:proofErr w:type="spellStart"/>
          <w:r w:rsidRPr="00990581">
            <w:rPr>
              <w:rFonts w:ascii="Calibri" w:hAnsi="Calibri" w:cs="Calibri"/>
              <w:sz w:val="16"/>
              <w:szCs w:val="16"/>
            </w:rPr>
            <w:t>Chiểu</w:t>
          </w:r>
          <w:proofErr w:type="spellEnd"/>
          <w:r w:rsidRPr="00990581">
            <w:rPr>
              <w:rFonts w:ascii="Calibri" w:hAnsi="Calibri" w:cs="Calibri"/>
              <w:sz w:val="16"/>
              <w:szCs w:val="16"/>
            </w:rPr>
            <w:t xml:space="preserve">, </w:t>
          </w:r>
          <w:proofErr w:type="spellStart"/>
          <w:r w:rsidRPr="00990581">
            <w:rPr>
              <w:rFonts w:ascii="Calibri" w:hAnsi="Calibri" w:cs="Calibri"/>
              <w:sz w:val="16"/>
              <w:szCs w:val="16"/>
            </w:rPr>
            <w:t>Phường</w:t>
          </w:r>
          <w:proofErr w:type="spellEnd"/>
          <w:r w:rsidRPr="00990581">
            <w:rPr>
              <w:rFonts w:ascii="Calibri" w:hAnsi="Calibri" w:cs="Calibri"/>
              <w:sz w:val="16"/>
              <w:szCs w:val="16"/>
            </w:rPr>
            <w:t xml:space="preserve"> 4, </w:t>
          </w:r>
          <w:proofErr w:type="spellStart"/>
          <w:r w:rsidRPr="00990581">
            <w:rPr>
              <w:rFonts w:ascii="Calibri" w:hAnsi="Calibri" w:cs="Calibri"/>
              <w:sz w:val="16"/>
              <w:szCs w:val="16"/>
            </w:rPr>
            <w:t>Quận</w:t>
          </w:r>
          <w:proofErr w:type="spellEnd"/>
          <w:r w:rsidRPr="00990581">
            <w:rPr>
              <w:rFonts w:ascii="Calibri" w:hAnsi="Calibri" w:cs="Calibri"/>
              <w:sz w:val="16"/>
              <w:szCs w:val="16"/>
            </w:rPr>
            <w:t xml:space="preserve"> 3, </w:t>
          </w:r>
          <w:proofErr w:type="spellStart"/>
          <w:r w:rsidRPr="00990581">
            <w:rPr>
              <w:rFonts w:ascii="Calibri" w:hAnsi="Calibri" w:cs="Calibri"/>
              <w:sz w:val="16"/>
              <w:szCs w:val="16"/>
            </w:rPr>
            <w:t>Tp</w:t>
          </w:r>
          <w:proofErr w:type="spellEnd"/>
          <w:r w:rsidRPr="00990581">
            <w:rPr>
              <w:rFonts w:ascii="Calibri" w:hAnsi="Calibri" w:cs="Calibri"/>
              <w:sz w:val="16"/>
              <w:szCs w:val="16"/>
            </w:rPr>
            <w:t xml:space="preserve"> </w:t>
          </w:r>
          <w:proofErr w:type="spellStart"/>
          <w:r w:rsidRPr="00990581">
            <w:rPr>
              <w:rFonts w:ascii="Calibri" w:hAnsi="Calibri" w:cs="Calibri"/>
              <w:sz w:val="16"/>
              <w:szCs w:val="16"/>
            </w:rPr>
            <w:t>Hồ</w:t>
          </w:r>
          <w:proofErr w:type="spellEnd"/>
          <w:r w:rsidRPr="00990581">
            <w:rPr>
              <w:rFonts w:ascii="Calibri" w:hAnsi="Calibri" w:cs="Calibri"/>
              <w:sz w:val="16"/>
              <w:szCs w:val="16"/>
            </w:rPr>
            <w:t xml:space="preserve"> </w:t>
          </w:r>
          <w:proofErr w:type="spellStart"/>
          <w:r w:rsidRPr="00990581">
            <w:rPr>
              <w:rFonts w:ascii="Calibri" w:hAnsi="Calibri" w:cs="Calibri"/>
              <w:sz w:val="16"/>
              <w:szCs w:val="16"/>
            </w:rPr>
            <w:t>Chí</w:t>
          </w:r>
          <w:proofErr w:type="spellEnd"/>
          <w:r w:rsidRPr="00990581">
            <w:rPr>
              <w:rFonts w:ascii="Calibri" w:hAnsi="Calibri" w:cs="Calibri"/>
              <w:sz w:val="16"/>
              <w:szCs w:val="16"/>
            </w:rPr>
            <w:t xml:space="preserve"> Minh, </w:t>
          </w:r>
          <w:proofErr w:type="spellStart"/>
          <w:r w:rsidRPr="00990581">
            <w:rPr>
              <w:rFonts w:ascii="Calibri" w:hAnsi="Calibri" w:cs="Calibri"/>
              <w:sz w:val="16"/>
              <w:szCs w:val="16"/>
            </w:rPr>
            <w:t>Việt</w:t>
          </w:r>
          <w:proofErr w:type="spellEnd"/>
          <w:r w:rsidRPr="00990581">
            <w:rPr>
              <w:rFonts w:ascii="Calibri" w:hAnsi="Calibri" w:cs="Calibri"/>
              <w:sz w:val="16"/>
              <w:szCs w:val="16"/>
            </w:rPr>
            <w:t xml:space="preserve"> Na</w:t>
          </w:r>
          <w:r>
            <w:rPr>
              <w:rFonts w:ascii="Calibri" w:hAnsi="Calibri" w:cs="Calibri"/>
              <w:sz w:val="16"/>
              <w:szCs w:val="16"/>
            </w:rPr>
            <w:t>m</w:t>
          </w:r>
        </w:p>
        <w:p w14:paraId="3B8F7425" w14:textId="77777777" w:rsidR="0051010B" w:rsidRPr="00990581" w:rsidRDefault="0051010B" w:rsidP="00E8787A">
          <w:pPr>
            <w:pStyle w:val="Footer"/>
            <w:spacing w:after="0"/>
            <w:rPr>
              <w:rFonts w:ascii="Calibri" w:hAnsi="Calibri" w:cs="Calibri"/>
              <w:sz w:val="16"/>
              <w:szCs w:val="16"/>
            </w:rPr>
          </w:pPr>
          <w:r w:rsidRPr="00990581">
            <w:rPr>
              <w:rFonts w:ascii="Calibri" w:hAnsi="Calibri" w:cs="Calibri"/>
              <w:b/>
              <w:sz w:val="16"/>
              <w:szCs w:val="16"/>
            </w:rPr>
            <w:t xml:space="preserve">T: </w:t>
          </w:r>
          <w:r w:rsidRPr="00990581">
            <w:rPr>
              <w:rFonts w:ascii="Calibri" w:hAnsi="Calibri" w:cs="Calibri"/>
              <w:sz w:val="16"/>
              <w:szCs w:val="16"/>
            </w:rPr>
            <w:t xml:space="preserve">+84-8 39292 </w:t>
          </w:r>
          <w:proofErr w:type="gramStart"/>
          <w:r w:rsidRPr="00990581">
            <w:rPr>
              <w:rFonts w:ascii="Calibri" w:hAnsi="Calibri" w:cs="Calibri"/>
              <w:sz w:val="16"/>
              <w:szCs w:val="16"/>
            </w:rPr>
            <w:t>879  l</w:t>
          </w:r>
          <w:proofErr w:type="gramEnd"/>
          <w:r w:rsidRPr="00990581">
            <w:rPr>
              <w:rFonts w:ascii="Calibri" w:hAnsi="Calibri" w:cs="Calibri"/>
              <w:sz w:val="16"/>
              <w:szCs w:val="16"/>
            </w:rPr>
            <w:t xml:space="preserve">  </w:t>
          </w:r>
          <w:r w:rsidRPr="00990581">
            <w:rPr>
              <w:rFonts w:ascii="Calibri" w:hAnsi="Calibri" w:cs="Calibri"/>
              <w:b/>
              <w:sz w:val="16"/>
              <w:szCs w:val="16"/>
            </w:rPr>
            <w:t xml:space="preserve">F: </w:t>
          </w:r>
          <w:r w:rsidRPr="00990581">
            <w:rPr>
              <w:rFonts w:ascii="Calibri" w:hAnsi="Calibri" w:cs="Calibri"/>
              <w:sz w:val="16"/>
              <w:szCs w:val="16"/>
            </w:rPr>
            <w:t xml:space="preserve">+84-8 38181 065  l  </w:t>
          </w:r>
          <w:r w:rsidRPr="00990581">
            <w:rPr>
              <w:rFonts w:ascii="Calibri" w:hAnsi="Calibri" w:cs="Calibri"/>
              <w:b/>
              <w:sz w:val="16"/>
              <w:szCs w:val="16"/>
            </w:rPr>
            <w:t>E:</w:t>
          </w:r>
          <w:r w:rsidRPr="00990581">
            <w:rPr>
              <w:rFonts w:ascii="Calibri" w:hAnsi="Calibri" w:cs="Calibri"/>
              <w:sz w:val="16"/>
              <w:szCs w:val="16"/>
            </w:rPr>
            <w:t xml:space="preserve"> </w:t>
          </w:r>
          <w:hyperlink r:id="rId1" w:history="1">
            <w:r w:rsidRPr="00990581">
              <w:rPr>
                <w:rStyle w:val="Hyperlink"/>
                <w:rFonts w:ascii="Calibri" w:hAnsi="Calibri" w:cs="Calibri"/>
                <w:sz w:val="16"/>
                <w:szCs w:val="16"/>
              </w:rPr>
              <w:t>info@ventech-asia.com</w:t>
            </w:r>
          </w:hyperlink>
        </w:p>
      </w:tc>
      <w:tc>
        <w:tcPr>
          <w:tcW w:w="1440" w:type="dxa"/>
          <w:tcBorders>
            <w:left w:val="nil"/>
            <w:bottom w:val="nil"/>
          </w:tcBorders>
        </w:tcPr>
        <w:p w14:paraId="3B8F7426" w14:textId="77777777" w:rsidR="0051010B" w:rsidRPr="00990581" w:rsidRDefault="0051010B" w:rsidP="00990581">
          <w:pPr>
            <w:pStyle w:val="Footer"/>
            <w:tabs>
              <w:tab w:val="clear" w:pos="4320"/>
              <w:tab w:val="left" w:pos="5112"/>
            </w:tabs>
            <w:spacing w:after="0"/>
            <w:ind w:right="-185"/>
            <w:rPr>
              <w:rFonts w:ascii="Calibri" w:hAnsi="Calibri" w:cs="Calibri"/>
              <w:sz w:val="16"/>
              <w:szCs w:val="16"/>
            </w:rPr>
          </w:pPr>
        </w:p>
      </w:tc>
    </w:tr>
  </w:tbl>
  <w:p w14:paraId="3B8F7428" w14:textId="77777777" w:rsidR="0051010B" w:rsidRPr="002817B9" w:rsidRDefault="0051010B" w:rsidP="00EE3058">
    <w:pPr>
      <w:pStyle w:val="Footer"/>
      <w:spacing w:after="0"/>
      <w:rPr>
        <w:rFonts w:ascii="Calibri" w:hAnsi="Calibri" w:cs="Calibri"/>
        <w:sz w:val="6"/>
        <w:szCs w:val="16"/>
      </w:rPr>
    </w:pPr>
  </w:p>
  <w:tbl>
    <w:tblPr>
      <w:tblStyle w:val="TableGrid"/>
      <w:tblW w:w="93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</w:tblBorders>
      <w:shd w:val="clear" w:color="auto" w:fill="027BB9"/>
      <w:tblLook w:val="04A0" w:firstRow="1" w:lastRow="0" w:firstColumn="1" w:lastColumn="0" w:noHBand="0" w:noVBand="1"/>
    </w:tblPr>
    <w:tblGrid>
      <w:gridCol w:w="1895"/>
      <w:gridCol w:w="1807"/>
      <w:gridCol w:w="1889"/>
      <w:gridCol w:w="1898"/>
      <w:gridCol w:w="1871"/>
    </w:tblGrid>
    <w:tr w:rsidR="0051010B" w:rsidRPr="00166AB4" w14:paraId="3B8F742E" w14:textId="77777777" w:rsidTr="00166AB4">
      <w:trPr>
        <w:trHeight w:val="216"/>
        <w:jc w:val="center"/>
      </w:trPr>
      <w:tc>
        <w:tcPr>
          <w:tcW w:w="1828" w:type="dxa"/>
          <w:tcBorders>
            <w:bottom w:val="single" w:sz="12" w:space="0" w:color="FFFFFF" w:themeColor="background1"/>
            <w:right w:val="single" w:sz="8" w:space="0" w:color="FFFFFF" w:themeColor="background1"/>
          </w:tcBorders>
          <w:shd w:val="clear" w:color="auto" w:fill="027BB9"/>
          <w:vAlign w:val="center"/>
        </w:tcPr>
        <w:p w14:paraId="3B8F7429" w14:textId="77777777" w:rsidR="0051010B" w:rsidRPr="005723D2" w:rsidRDefault="0051010B" w:rsidP="00EE3058">
          <w:pPr>
            <w:pStyle w:val="Footer"/>
            <w:spacing w:after="0"/>
            <w:jc w:val="center"/>
            <w:rPr>
              <w:rFonts w:ascii="Calibri" w:hAnsi="Calibri" w:cs="Calibri"/>
              <w:b/>
              <w:color w:val="FFFFFF" w:themeColor="background1"/>
              <w:sz w:val="16"/>
              <w:szCs w:val="16"/>
            </w:rPr>
          </w:pPr>
          <w:r w:rsidRPr="005723D2">
            <w:rPr>
              <w:rFonts w:ascii="Calibri" w:hAnsi="Calibri" w:cs="Calibri"/>
              <w:b/>
              <w:color w:val="FFFFFF" w:themeColor="background1"/>
              <w:sz w:val="16"/>
              <w:szCs w:val="16"/>
            </w:rPr>
            <w:t>Cambodia</w:t>
          </w:r>
        </w:p>
      </w:tc>
      <w:tc>
        <w:tcPr>
          <w:tcW w:w="1743" w:type="dxa"/>
          <w:tcBorders>
            <w:left w:val="single" w:sz="8" w:space="0" w:color="FFFFFF" w:themeColor="background1"/>
            <w:bottom w:val="single" w:sz="12" w:space="0" w:color="FFFFFF" w:themeColor="background1"/>
            <w:right w:val="single" w:sz="8" w:space="0" w:color="FFFFFF" w:themeColor="background1"/>
          </w:tcBorders>
          <w:shd w:val="clear" w:color="auto" w:fill="027BB9"/>
          <w:vAlign w:val="center"/>
        </w:tcPr>
        <w:p w14:paraId="3B8F742A" w14:textId="77777777" w:rsidR="0051010B" w:rsidRPr="005723D2" w:rsidRDefault="0051010B" w:rsidP="00EE3058">
          <w:pPr>
            <w:pStyle w:val="Footer"/>
            <w:spacing w:after="0"/>
            <w:jc w:val="center"/>
            <w:rPr>
              <w:rFonts w:ascii="Calibri" w:hAnsi="Calibri" w:cs="Calibri"/>
              <w:b/>
              <w:color w:val="FFFFFF" w:themeColor="background1"/>
              <w:sz w:val="16"/>
              <w:szCs w:val="16"/>
            </w:rPr>
          </w:pPr>
          <w:r w:rsidRPr="005723D2">
            <w:rPr>
              <w:rFonts w:ascii="Calibri" w:hAnsi="Calibri" w:cs="Calibri"/>
              <w:b/>
              <w:color w:val="FFFFFF" w:themeColor="background1"/>
              <w:sz w:val="16"/>
              <w:szCs w:val="16"/>
            </w:rPr>
            <w:t>Laos</w:t>
          </w:r>
        </w:p>
      </w:tc>
      <w:tc>
        <w:tcPr>
          <w:tcW w:w="1822" w:type="dxa"/>
          <w:tcBorders>
            <w:left w:val="single" w:sz="8" w:space="0" w:color="FFFFFF" w:themeColor="background1"/>
            <w:bottom w:val="single" w:sz="12" w:space="0" w:color="FFFFFF" w:themeColor="background1"/>
            <w:right w:val="single" w:sz="8" w:space="0" w:color="FFFFFF" w:themeColor="background1"/>
          </w:tcBorders>
          <w:shd w:val="clear" w:color="auto" w:fill="027BB9"/>
          <w:vAlign w:val="center"/>
        </w:tcPr>
        <w:p w14:paraId="3B8F742B" w14:textId="77777777" w:rsidR="0051010B" w:rsidRPr="005723D2" w:rsidRDefault="0051010B" w:rsidP="00EE3058">
          <w:pPr>
            <w:pStyle w:val="Footer"/>
            <w:spacing w:after="0"/>
            <w:jc w:val="center"/>
            <w:rPr>
              <w:rFonts w:ascii="Calibri" w:hAnsi="Calibri" w:cs="Calibri"/>
              <w:b/>
              <w:color w:val="FFFFFF" w:themeColor="background1"/>
              <w:sz w:val="16"/>
              <w:szCs w:val="16"/>
            </w:rPr>
          </w:pPr>
          <w:r w:rsidRPr="005723D2">
            <w:rPr>
              <w:rFonts w:ascii="Calibri" w:hAnsi="Calibri" w:cs="Calibri"/>
              <w:b/>
              <w:color w:val="FFFFFF" w:themeColor="background1"/>
              <w:sz w:val="16"/>
              <w:szCs w:val="16"/>
            </w:rPr>
            <w:t>Myanmar</w:t>
          </w:r>
        </w:p>
      </w:tc>
      <w:tc>
        <w:tcPr>
          <w:tcW w:w="1830" w:type="dxa"/>
          <w:tcBorders>
            <w:left w:val="single" w:sz="8" w:space="0" w:color="FFFFFF" w:themeColor="background1"/>
            <w:bottom w:val="single" w:sz="12" w:space="0" w:color="FFFFFF" w:themeColor="background1"/>
            <w:right w:val="single" w:sz="8" w:space="0" w:color="FFFFFF" w:themeColor="background1"/>
          </w:tcBorders>
          <w:shd w:val="clear" w:color="auto" w:fill="027BB9"/>
          <w:vAlign w:val="center"/>
        </w:tcPr>
        <w:p w14:paraId="3B8F742C" w14:textId="77777777" w:rsidR="0051010B" w:rsidRPr="005723D2" w:rsidRDefault="0051010B" w:rsidP="00EE3058">
          <w:pPr>
            <w:pStyle w:val="Footer"/>
            <w:spacing w:after="0"/>
            <w:jc w:val="center"/>
            <w:rPr>
              <w:rFonts w:ascii="Calibri" w:hAnsi="Calibri" w:cs="Calibri"/>
              <w:b/>
              <w:color w:val="FFFFFF" w:themeColor="background1"/>
              <w:sz w:val="16"/>
              <w:szCs w:val="16"/>
            </w:rPr>
          </w:pPr>
          <w:r w:rsidRPr="005723D2">
            <w:rPr>
              <w:rFonts w:ascii="Calibri" w:hAnsi="Calibri" w:cs="Calibri"/>
              <w:b/>
              <w:color w:val="FFFFFF" w:themeColor="background1"/>
              <w:sz w:val="16"/>
              <w:szCs w:val="16"/>
            </w:rPr>
            <w:t>Singapore</w:t>
          </w:r>
        </w:p>
      </w:tc>
      <w:tc>
        <w:tcPr>
          <w:tcW w:w="1804" w:type="dxa"/>
          <w:tcBorders>
            <w:left w:val="single" w:sz="8" w:space="0" w:color="FFFFFF" w:themeColor="background1"/>
            <w:bottom w:val="single" w:sz="12" w:space="0" w:color="FFFFFF" w:themeColor="background1"/>
          </w:tcBorders>
          <w:shd w:val="clear" w:color="auto" w:fill="027BB9"/>
          <w:vAlign w:val="center"/>
        </w:tcPr>
        <w:p w14:paraId="3B8F742D" w14:textId="77777777" w:rsidR="0051010B" w:rsidRPr="005723D2" w:rsidRDefault="0051010B" w:rsidP="00EE3058">
          <w:pPr>
            <w:pStyle w:val="Footer"/>
            <w:spacing w:after="0"/>
            <w:jc w:val="center"/>
            <w:rPr>
              <w:rFonts w:ascii="Calibri" w:hAnsi="Calibri" w:cs="Calibri"/>
              <w:b/>
              <w:color w:val="FFFFFF" w:themeColor="background1"/>
              <w:sz w:val="16"/>
              <w:szCs w:val="16"/>
            </w:rPr>
          </w:pPr>
          <w:r w:rsidRPr="005723D2">
            <w:rPr>
              <w:rFonts w:ascii="Calibri" w:hAnsi="Calibri" w:cs="Calibri"/>
              <w:b/>
              <w:color w:val="FFFFFF" w:themeColor="background1"/>
              <w:sz w:val="16"/>
              <w:szCs w:val="16"/>
            </w:rPr>
            <w:t>Vietnam</w:t>
          </w:r>
        </w:p>
      </w:tc>
    </w:tr>
  </w:tbl>
  <w:p w14:paraId="3B8F742F" w14:textId="77777777" w:rsidR="0051010B" w:rsidRPr="00166AB4" w:rsidRDefault="0051010B" w:rsidP="00626DE7">
    <w:pPr>
      <w:pStyle w:val="Footer"/>
      <w:rPr>
        <w:rFonts w:ascii="Calibri" w:hAnsi="Calibri" w:cs="Calibri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E1144" w14:textId="77777777" w:rsidR="00A21F5A" w:rsidRDefault="00A21F5A">
      <w:r>
        <w:separator/>
      </w:r>
    </w:p>
  </w:footnote>
  <w:footnote w:type="continuationSeparator" w:id="0">
    <w:p w14:paraId="04BD1FD4" w14:textId="77777777" w:rsidR="00A21F5A" w:rsidRDefault="00A21F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1C3CE" w14:textId="77777777" w:rsidR="00345931" w:rsidRDefault="003459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F740F" w14:textId="293D7131" w:rsidR="0051010B" w:rsidRPr="00345931" w:rsidRDefault="0051010B" w:rsidP="003459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F741F" w14:textId="77777777" w:rsidR="0051010B" w:rsidRDefault="0051010B" w:rsidP="00773BBB">
    <w:pPr>
      <w:pStyle w:val="Header"/>
      <w:jc w:val="right"/>
    </w:pPr>
    <w:r>
      <w:rPr>
        <w:noProof/>
      </w:rPr>
      <w:drawing>
        <wp:inline distT="0" distB="0" distL="0" distR="0" wp14:anchorId="3B8F7432" wp14:editId="3B8F7433">
          <wp:extent cx="2114295" cy="54864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entech 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4295" cy="548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B8F7420" w14:textId="77777777" w:rsidR="0051010B" w:rsidRPr="002817B9" w:rsidRDefault="0051010B" w:rsidP="00773BBB">
    <w:pPr>
      <w:pStyle w:val="Header"/>
      <w:jc w:val="right"/>
      <w:rPr>
        <w:rFonts w:ascii="Calibri" w:hAnsi="Calibri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EE6E5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ACCFF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360E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334E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6CCC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86B6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082B8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58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C40E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008DA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B6A78"/>
    <w:multiLevelType w:val="hybridMultilevel"/>
    <w:tmpl w:val="B016BA0A"/>
    <w:lvl w:ilvl="0" w:tplc="BB2E47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1B5EC6"/>
    <w:multiLevelType w:val="hybridMultilevel"/>
    <w:tmpl w:val="4334B64A"/>
    <w:lvl w:ilvl="0" w:tplc="BB2E47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B667AA"/>
    <w:multiLevelType w:val="hybridMultilevel"/>
    <w:tmpl w:val="7CB48EEA"/>
    <w:lvl w:ilvl="0" w:tplc="BB2E47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7A77D4"/>
    <w:multiLevelType w:val="hybridMultilevel"/>
    <w:tmpl w:val="4C5238BE"/>
    <w:lvl w:ilvl="0" w:tplc="4BAA08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D8131A"/>
    <w:multiLevelType w:val="hybridMultilevel"/>
    <w:tmpl w:val="0E10D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E34579"/>
    <w:multiLevelType w:val="hybridMultilevel"/>
    <w:tmpl w:val="8564F7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AE027F"/>
    <w:multiLevelType w:val="hybridMultilevel"/>
    <w:tmpl w:val="8F4AAB5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5"/>
  </w:num>
  <w:num w:numId="13">
    <w:abstractNumId w:val="14"/>
  </w:num>
  <w:num w:numId="14">
    <w:abstractNumId w:val="13"/>
  </w:num>
  <w:num w:numId="15">
    <w:abstractNumId w:val="16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7AwNbU0M7A0NDQ0tbBU0lEKTi0uzszPAykwrAUAizQsmiwAAAA="/>
  </w:docVars>
  <w:rsids>
    <w:rsidRoot w:val="00773BBB"/>
    <w:rsid w:val="000123E7"/>
    <w:rsid w:val="0001573F"/>
    <w:rsid w:val="00022DE0"/>
    <w:rsid w:val="00027D7D"/>
    <w:rsid w:val="000329D8"/>
    <w:rsid w:val="00046F05"/>
    <w:rsid w:val="0005041E"/>
    <w:rsid w:val="000620F1"/>
    <w:rsid w:val="00074B8B"/>
    <w:rsid w:val="00080BB2"/>
    <w:rsid w:val="000836BC"/>
    <w:rsid w:val="000A05D3"/>
    <w:rsid w:val="000A4D25"/>
    <w:rsid w:val="000A73C9"/>
    <w:rsid w:val="000B7DA8"/>
    <w:rsid w:val="000C6274"/>
    <w:rsid w:val="000C6C22"/>
    <w:rsid w:val="000E30EA"/>
    <w:rsid w:val="000E6053"/>
    <w:rsid w:val="000E7E28"/>
    <w:rsid w:val="000F2F1D"/>
    <w:rsid w:val="000F3807"/>
    <w:rsid w:val="00101B9E"/>
    <w:rsid w:val="00105B65"/>
    <w:rsid w:val="00126547"/>
    <w:rsid w:val="001315BD"/>
    <w:rsid w:val="0013733D"/>
    <w:rsid w:val="001470D1"/>
    <w:rsid w:val="00147D28"/>
    <w:rsid w:val="00154E73"/>
    <w:rsid w:val="0016494A"/>
    <w:rsid w:val="00165240"/>
    <w:rsid w:val="00166AB4"/>
    <w:rsid w:val="001745B1"/>
    <w:rsid w:val="00174DB6"/>
    <w:rsid w:val="00175C2C"/>
    <w:rsid w:val="00176178"/>
    <w:rsid w:val="00181E8B"/>
    <w:rsid w:val="00182B27"/>
    <w:rsid w:val="001867BB"/>
    <w:rsid w:val="00186C0E"/>
    <w:rsid w:val="00187177"/>
    <w:rsid w:val="001B0EB0"/>
    <w:rsid w:val="001B66B5"/>
    <w:rsid w:val="001C39C4"/>
    <w:rsid w:val="001C3B37"/>
    <w:rsid w:val="001C429F"/>
    <w:rsid w:val="001C7A8C"/>
    <w:rsid w:val="001D1002"/>
    <w:rsid w:val="001D185A"/>
    <w:rsid w:val="001D56C5"/>
    <w:rsid w:val="00204EBD"/>
    <w:rsid w:val="0021430B"/>
    <w:rsid w:val="00226DB4"/>
    <w:rsid w:val="00254B89"/>
    <w:rsid w:val="00255735"/>
    <w:rsid w:val="00262D44"/>
    <w:rsid w:val="002640B2"/>
    <w:rsid w:val="002658F1"/>
    <w:rsid w:val="00267CC0"/>
    <w:rsid w:val="00272AE7"/>
    <w:rsid w:val="002772EF"/>
    <w:rsid w:val="002817B9"/>
    <w:rsid w:val="002835E1"/>
    <w:rsid w:val="002838DA"/>
    <w:rsid w:val="002A6BC8"/>
    <w:rsid w:val="002B6EC2"/>
    <w:rsid w:val="002E40B3"/>
    <w:rsid w:val="002F341B"/>
    <w:rsid w:val="00331A74"/>
    <w:rsid w:val="00333A3F"/>
    <w:rsid w:val="0034178D"/>
    <w:rsid w:val="00343793"/>
    <w:rsid w:val="00345931"/>
    <w:rsid w:val="003514B7"/>
    <w:rsid w:val="0036123D"/>
    <w:rsid w:val="00367B29"/>
    <w:rsid w:val="00367DE8"/>
    <w:rsid w:val="00376361"/>
    <w:rsid w:val="0039593E"/>
    <w:rsid w:val="003A3D37"/>
    <w:rsid w:val="003A65CF"/>
    <w:rsid w:val="003A787A"/>
    <w:rsid w:val="003B3B20"/>
    <w:rsid w:val="003B6337"/>
    <w:rsid w:val="003D23F8"/>
    <w:rsid w:val="003D7B54"/>
    <w:rsid w:val="003E41EC"/>
    <w:rsid w:val="003F56F7"/>
    <w:rsid w:val="003F714C"/>
    <w:rsid w:val="004029BF"/>
    <w:rsid w:val="00414ACD"/>
    <w:rsid w:val="00422D2C"/>
    <w:rsid w:val="00452DEA"/>
    <w:rsid w:val="00463AAF"/>
    <w:rsid w:val="00487579"/>
    <w:rsid w:val="0049105A"/>
    <w:rsid w:val="004A4842"/>
    <w:rsid w:val="004B3D37"/>
    <w:rsid w:val="004B5B67"/>
    <w:rsid w:val="004B6C72"/>
    <w:rsid w:val="004C0ABB"/>
    <w:rsid w:val="004C0DEC"/>
    <w:rsid w:val="004C1B7F"/>
    <w:rsid w:val="004C24FA"/>
    <w:rsid w:val="004C6143"/>
    <w:rsid w:val="004D3B26"/>
    <w:rsid w:val="004F6D93"/>
    <w:rsid w:val="004F793F"/>
    <w:rsid w:val="0051010B"/>
    <w:rsid w:val="00517A98"/>
    <w:rsid w:val="00521F4F"/>
    <w:rsid w:val="00522C6C"/>
    <w:rsid w:val="00530AAD"/>
    <w:rsid w:val="00533776"/>
    <w:rsid w:val="005423FB"/>
    <w:rsid w:val="005512AF"/>
    <w:rsid w:val="005723D2"/>
    <w:rsid w:val="00572901"/>
    <w:rsid w:val="00572E04"/>
    <w:rsid w:val="00575B10"/>
    <w:rsid w:val="005777EF"/>
    <w:rsid w:val="00577810"/>
    <w:rsid w:val="005778D3"/>
    <w:rsid w:val="005A072A"/>
    <w:rsid w:val="005B2344"/>
    <w:rsid w:val="005B4689"/>
    <w:rsid w:val="005F4F00"/>
    <w:rsid w:val="006039C1"/>
    <w:rsid w:val="00607261"/>
    <w:rsid w:val="0061751D"/>
    <w:rsid w:val="00626DE7"/>
    <w:rsid w:val="006308D8"/>
    <w:rsid w:val="00631ADD"/>
    <w:rsid w:val="0063369C"/>
    <w:rsid w:val="00643A94"/>
    <w:rsid w:val="006451DC"/>
    <w:rsid w:val="00650B2F"/>
    <w:rsid w:val="006563E5"/>
    <w:rsid w:val="0067615D"/>
    <w:rsid w:val="00677361"/>
    <w:rsid w:val="00681EC4"/>
    <w:rsid w:val="00684934"/>
    <w:rsid w:val="0068673D"/>
    <w:rsid w:val="00686D1E"/>
    <w:rsid w:val="006B1449"/>
    <w:rsid w:val="006B3D97"/>
    <w:rsid w:val="006C13C0"/>
    <w:rsid w:val="006C4DB5"/>
    <w:rsid w:val="006E0417"/>
    <w:rsid w:val="006F02C2"/>
    <w:rsid w:val="006F2B8A"/>
    <w:rsid w:val="006F49D4"/>
    <w:rsid w:val="00705AE2"/>
    <w:rsid w:val="007334AD"/>
    <w:rsid w:val="007347D7"/>
    <w:rsid w:val="00741A6E"/>
    <w:rsid w:val="0074210F"/>
    <w:rsid w:val="00744147"/>
    <w:rsid w:val="00744F61"/>
    <w:rsid w:val="00767097"/>
    <w:rsid w:val="00773BBB"/>
    <w:rsid w:val="007834BF"/>
    <w:rsid w:val="007B6FAD"/>
    <w:rsid w:val="007C2960"/>
    <w:rsid w:val="007C7476"/>
    <w:rsid w:val="007D03C5"/>
    <w:rsid w:val="007E3D69"/>
    <w:rsid w:val="007F303E"/>
    <w:rsid w:val="00801766"/>
    <w:rsid w:val="00803887"/>
    <w:rsid w:val="008065AE"/>
    <w:rsid w:val="008242C9"/>
    <w:rsid w:val="00831310"/>
    <w:rsid w:val="00852CDA"/>
    <w:rsid w:val="00862272"/>
    <w:rsid w:val="00864750"/>
    <w:rsid w:val="008671A2"/>
    <w:rsid w:val="00876FF3"/>
    <w:rsid w:val="008A306B"/>
    <w:rsid w:val="008C0A78"/>
    <w:rsid w:val="008C6940"/>
    <w:rsid w:val="008C70D8"/>
    <w:rsid w:val="008D18D0"/>
    <w:rsid w:val="008E640B"/>
    <w:rsid w:val="00904424"/>
    <w:rsid w:val="00907834"/>
    <w:rsid w:val="00912DAB"/>
    <w:rsid w:val="009321DF"/>
    <w:rsid w:val="00936BDC"/>
    <w:rsid w:val="00937A6E"/>
    <w:rsid w:val="00956F81"/>
    <w:rsid w:val="009611D6"/>
    <w:rsid w:val="00981E11"/>
    <w:rsid w:val="00982204"/>
    <w:rsid w:val="00990581"/>
    <w:rsid w:val="00997FDC"/>
    <w:rsid w:val="009A462A"/>
    <w:rsid w:val="009B4D3F"/>
    <w:rsid w:val="009C675D"/>
    <w:rsid w:val="009E1724"/>
    <w:rsid w:val="009F1BC6"/>
    <w:rsid w:val="009F2F6E"/>
    <w:rsid w:val="009F34DD"/>
    <w:rsid w:val="00A010D4"/>
    <w:rsid w:val="00A0702A"/>
    <w:rsid w:val="00A21F5A"/>
    <w:rsid w:val="00A25568"/>
    <w:rsid w:val="00A45410"/>
    <w:rsid w:val="00A46190"/>
    <w:rsid w:val="00A52676"/>
    <w:rsid w:val="00A54C5D"/>
    <w:rsid w:val="00A57793"/>
    <w:rsid w:val="00A62D58"/>
    <w:rsid w:val="00A72BD0"/>
    <w:rsid w:val="00A902B2"/>
    <w:rsid w:val="00AA151D"/>
    <w:rsid w:val="00AC32F0"/>
    <w:rsid w:val="00AC5DA5"/>
    <w:rsid w:val="00AD0BC7"/>
    <w:rsid w:val="00AD19D2"/>
    <w:rsid w:val="00AD4AFC"/>
    <w:rsid w:val="00AE27A5"/>
    <w:rsid w:val="00B05E45"/>
    <w:rsid w:val="00B171DB"/>
    <w:rsid w:val="00B23C9B"/>
    <w:rsid w:val="00B26817"/>
    <w:rsid w:val="00B3024D"/>
    <w:rsid w:val="00B376B1"/>
    <w:rsid w:val="00B41FB8"/>
    <w:rsid w:val="00B51599"/>
    <w:rsid w:val="00B73416"/>
    <w:rsid w:val="00B74E49"/>
    <w:rsid w:val="00B76823"/>
    <w:rsid w:val="00B94A08"/>
    <w:rsid w:val="00BA3205"/>
    <w:rsid w:val="00BB56E5"/>
    <w:rsid w:val="00BD0BBB"/>
    <w:rsid w:val="00BE42FE"/>
    <w:rsid w:val="00BE62BC"/>
    <w:rsid w:val="00C12DB3"/>
    <w:rsid w:val="00C20F28"/>
    <w:rsid w:val="00C3646F"/>
    <w:rsid w:val="00C617C1"/>
    <w:rsid w:val="00C66E59"/>
    <w:rsid w:val="00C67AB7"/>
    <w:rsid w:val="00C833FF"/>
    <w:rsid w:val="00C84084"/>
    <w:rsid w:val="00C97777"/>
    <w:rsid w:val="00CC2ADC"/>
    <w:rsid w:val="00CD2D95"/>
    <w:rsid w:val="00CE2C65"/>
    <w:rsid w:val="00CF13D7"/>
    <w:rsid w:val="00D12684"/>
    <w:rsid w:val="00D169D6"/>
    <w:rsid w:val="00D207A6"/>
    <w:rsid w:val="00D223F0"/>
    <w:rsid w:val="00D27A70"/>
    <w:rsid w:val="00D3787F"/>
    <w:rsid w:val="00D41AD0"/>
    <w:rsid w:val="00D44795"/>
    <w:rsid w:val="00D470F1"/>
    <w:rsid w:val="00D50B18"/>
    <w:rsid w:val="00D55610"/>
    <w:rsid w:val="00D55E2E"/>
    <w:rsid w:val="00D57D04"/>
    <w:rsid w:val="00D70F72"/>
    <w:rsid w:val="00D7610D"/>
    <w:rsid w:val="00D9657C"/>
    <w:rsid w:val="00DA3E82"/>
    <w:rsid w:val="00DA79F9"/>
    <w:rsid w:val="00DC3884"/>
    <w:rsid w:val="00DD7831"/>
    <w:rsid w:val="00DE03CB"/>
    <w:rsid w:val="00DE1C86"/>
    <w:rsid w:val="00DE2B79"/>
    <w:rsid w:val="00E0236D"/>
    <w:rsid w:val="00E039ED"/>
    <w:rsid w:val="00E14140"/>
    <w:rsid w:val="00E160F6"/>
    <w:rsid w:val="00E17B59"/>
    <w:rsid w:val="00E335E2"/>
    <w:rsid w:val="00E7516D"/>
    <w:rsid w:val="00E81F98"/>
    <w:rsid w:val="00E8367D"/>
    <w:rsid w:val="00E8787A"/>
    <w:rsid w:val="00EA5EAF"/>
    <w:rsid w:val="00EC1A86"/>
    <w:rsid w:val="00EC4D39"/>
    <w:rsid w:val="00EE3058"/>
    <w:rsid w:val="00F01D2B"/>
    <w:rsid w:val="00F07C74"/>
    <w:rsid w:val="00F36E19"/>
    <w:rsid w:val="00F427BA"/>
    <w:rsid w:val="00F44B90"/>
    <w:rsid w:val="00F67A4D"/>
    <w:rsid w:val="00F83C2C"/>
    <w:rsid w:val="00F87DA3"/>
    <w:rsid w:val="00FA067D"/>
    <w:rsid w:val="00FA5761"/>
    <w:rsid w:val="00FC7756"/>
    <w:rsid w:val="00FD0588"/>
    <w:rsid w:val="00FD0BE5"/>
    <w:rsid w:val="00FD5F91"/>
    <w:rsid w:val="00FE0F82"/>
    <w:rsid w:val="00FF195F"/>
    <w:rsid w:val="00FF57B4"/>
    <w:rsid w:val="00FF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8F73F8"/>
  <w15:docId w15:val="{F33BAE9B-7077-4990-B51A-7884AE740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 w:qFormat="1"/>
    <w:lsdException w:name="Signature" w:semiHidden="1" w:unhideWhenUsed="1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1BC6"/>
    <w:pPr>
      <w:spacing w:after="240" w:line="276" w:lineRule="auto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rsid w:val="002835E1"/>
    <w:pPr>
      <w:keepNext/>
      <w:spacing w:before="240" w:after="6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qFormat/>
    <w:rsid w:val="002835E1"/>
    <w:pPr>
      <w:spacing w:after="0"/>
    </w:pPr>
  </w:style>
  <w:style w:type="paragraph" w:styleId="Date">
    <w:name w:val="Date"/>
    <w:basedOn w:val="Normal"/>
    <w:next w:val="Normal"/>
    <w:qFormat/>
    <w:rsid w:val="00981E11"/>
    <w:pPr>
      <w:spacing w:after="480"/>
    </w:pPr>
  </w:style>
  <w:style w:type="character" w:styleId="PlaceholderText">
    <w:name w:val="Placeholder Text"/>
    <w:basedOn w:val="DefaultParagraphFont"/>
    <w:uiPriority w:val="99"/>
    <w:semiHidden/>
    <w:rsid w:val="002835E1"/>
    <w:rPr>
      <w:color w:val="808080"/>
    </w:rPr>
  </w:style>
  <w:style w:type="paragraph" w:styleId="Salutation">
    <w:name w:val="Salutation"/>
    <w:basedOn w:val="Normal"/>
    <w:next w:val="Normal"/>
    <w:qFormat/>
    <w:rsid w:val="00852CDA"/>
    <w:pPr>
      <w:spacing w:before="480"/>
    </w:pPr>
  </w:style>
  <w:style w:type="paragraph" w:styleId="Closing">
    <w:name w:val="Closing"/>
    <w:basedOn w:val="Normal"/>
    <w:qFormat/>
    <w:rsid w:val="00981E11"/>
    <w:pPr>
      <w:spacing w:after="960"/>
    </w:pPr>
  </w:style>
  <w:style w:type="paragraph" w:customStyle="1" w:styleId="ccEnclosure">
    <w:name w:val="cc:/Enclosure"/>
    <w:basedOn w:val="Normal"/>
    <w:unhideWhenUsed/>
    <w:qFormat/>
    <w:rsid w:val="00CF13D7"/>
    <w:pPr>
      <w:tabs>
        <w:tab w:val="left" w:pos="1440"/>
      </w:tabs>
      <w:spacing w:before="240"/>
      <w:ind w:left="1440" w:hanging="1440"/>
    </w:pPr>
  </w:style>
  <w:style w:type="paragraph" w:styleId="BalloonText">
    <w:name w:val="Balloon Text"/>
    <w:basedOn w:val="Normal"/>
    <w:semiHidden/>
    <w:rsid w:val="007834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835E1"/>
    <w:pPr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Normal"/>
    <w:link w:val="FooterChar"/>
    <w:unhideWhenUsed/>
    <w:rsid w:val="00CF13D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unhideWhenUsed/>
    <w:rsid w:val="000B7DA8"/>
  </w:style>
  <w:style w:type="table" w:styleId="TableGrid">
    <w:name w:val="Table Grid"/>
    <w:basedOn w:val="TableNormal"/>
    <w:rsid w:val="00773B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626DE7"/>
    <w:rPr>
      <w:color w:val="0000FF" w:themeColor="hyperlink"/>
      <w:u w:val="single"/>
    </w:rPr>
  </w:style>
  <w:style w:type="character" w:customStyle="1" w:styleId="FooterChar">
    <w:name w:val="Footer Char"/>
    <w:basedOn w:val="DefaultParagraphFont"/>
    <w:link w:val="Footer"/>
    <w:rsid w:val="0068673D"/>
    <w:rPr>
      <w:rFonts w:asciiTheme="minorHAnsi" w:hAnsiTheme="minorHAns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255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57B4"/>
    <w:pPr>
      <w:ind w:left="720"/>
      <w:contextualSpacing/>
    </w:pPr>
  </w:style>
  <w:style w:type="character" w:customStyle="1" w:styleId="fontstyle01">
    <w:name w:val="fontstyle01"/>
    <w:basedOn w:val="DefaultParagraphFont"/>
    <w:rsid w:val="005A072A"/>
    <w:rPr>
      <w:rFonts w:ascii="FuturaStd-Light" w:hAnsi="FuturaStd-Light" w:hint="default"/>
      <w:b w:val="0"/>
      <w:bCs w:val="0"/>
      <w:i w:val="0"/>
      <w:iCs w:val="0"/>
      <w:color w:val="000000"/>
      <w:sz w:val="38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ventech-asia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ny\AppData\Roaming\Microsoft\Templates\Letter%20requesting%20job%20recommendation%20from%20profess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
TO WHOM IT MAY CONCERN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F05B4C-016D-417A-A130-1EC8998D0D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568D0A-A94B-4D38-A69C-DD7301F79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 requesting job recommendation from professor</Template>
  <TotalTime>80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recommendation from former professor</vt:lpstr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recommendation from former professor</dc:title>
  <dc:creator>Tony</dc:creator>
  <cp:lastModifiedBy>Tony Hoang</cp:lastModifiedBy>
  <cp:revision>123</cp:revision>
  <cp:lastPrinted>2015-01-03T05:42:00Z</cp:lastPrinted>
  <dcterms:created xsi:type="dcterms:W3CDTF">2021-10-16T11:07:00Z</dcterms:created>
  <dcterms:modified xsi:type="dcterms:W3CDTF">2021-10-20T16:47:00Z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TC060914921033</vt:lpwstr>
  </property>
</Properties>
</file>